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olor w:val="auto"/>
        </w:rPr>
        <w:id w:val="89512093"/>
        <w:lock w:val="sdtContentLocked"/>
        <w:group/>
      </w:sdtPr>
      <w:sdtEndPr>
        <w:rPr>
          <w:sz w:val="2"/>
          <w:szCs w:val="2"/>
        </w:rPr>
      </w:sdtEndPr>
      <w:sdtContent>
        <w:p w:rsidR="007E5ECC" w:rsidRDefault="007E5ECC" w:rsidP="007E5ECC">
          <w:pPr>
            <w:pStyle w:val="PublishStatus"/>
          </w:pPr>
          <w:r>
            <w:t>この投稿は、</w:t>
          </w:r>
          <w:r>
            <w:t xml:space="preserve">2019/09/06 14:01:18 </w:t>
          </w:r>
          <w:r>
            <w:t>に</w:t>
          </w:r>
          <w:r>
            <w:t xml:space="preserve"> </w:t>
          </w:r>
          <w:r>
            <w:t>告発／再審請求</w:t>
          </w:r>
          <w:r>
            <w:t xml:space="preserve"> </w:t>
          </w:r>
          <w:r>
            <w:t>に発行されました</w:t>
          </w:r>
        </w:p>
        <w:sdt>
          <w:sdtPr>
            <w:rPr>
              <w:color w:val="323E4F" w:themeColor="text2" w:themeShade="BF"/>
              <w:szCs w:val="28"/>
            </w:rPr>
            <w:alias w:val="投稿タイトル"/>
            <w:id w:val="89512082"/>
            <w:placeholder>
              <w:docPart w:val="89512082"/>
            </w:placeholder>
            <w:dataBinding w:xpath="/ns0:BlogPostInfo/ns0:PostTitle" w:storeItemID="{5F329CAD-B019-4FA6-9FEF-74898909AD20}"/>
            <w:text/>
          </w:sdtPr>
          <w:sdtContent>
            <w:p w:rsidR="004D1934" w:rsidRDefault="00EF0C79">
              <w:pPr>
                <w:pStyle w:val="Publishwithline"/>
              </w:pPr>
              <w:r w:rsidRPr="00EF0C79">
                <w:rPr>
                  <w:rFonts w:hint="eastAsia"/>
                  <w:color w:val="323E4F" w:themeColor="text2" w:themeShade="BF"/>
                  <w:szCs w:val="28"/>
                </w:rPr>
                <w:t>大型トラックと衝突した京急脱線事故と弁護士鉄道</w:t>
              </w:r>
            </w:p>
          </w:sdtContent>
        </w:sdt>
        <w:p w:rsidR="004D1934" w:rsidRDefault="004D1934">
          <w:pPr>
            <w:pStyle w:val="underline"/>
          </w:pPr>
        </w:p>
        <w:p w:rsidR="004D1934" w:rsidRDefault="00A27B0D">
          <w:pPr>
            <w:pStyle w:val="PadderBetweenControlandBody"/>
          </w:pPr>
        </w:p>
      </w:sdtContent>
    </w:sdt>
    <w:p w:rsidR="00EF0C79" w:rsidRDefault="00EF0C79" w:rsidP="00EF0C79">
      <w:pPr>
        <w:pStyle w:val="4"/>
        <w:ind w:left="840"/>
      </w:pPr>
      <w:r>
        <w:rPr>
          <w:rFonts w:hint="eastAsia"/>
        </w:rPr>
        <w:t>大型トラックと衝突した京急脱線事故と弁護士鉄道</w:t>
      </w:r>
    </w:p>
    <w:p w:rsidR="00EF0C79" w:rsidRDefault="00EF0C79" w:rsidP="00EF0C79">
      <w:pPr>
        <w:pStyle w:val="a8"/>
        <w:ind w:leftChars="0" w:left="0"/>
      </w:pPr>
    </w:p>
    <w:p w:rsidR="00EF0C79" w:rsidRDefault="00EF0C79" w:rsidP="00EF0C79">
      <w:pPr>
        <w:pStyle w:val="a9"/>
      </w:pPr>
      <w:r>
        <w:rPr>
          <w:rFonts w:ascii="ＭＳ ゴシック" w:eastAsia="ＭＳ ゴシック" w:hAnsi="ＭＳ ゴシック" w:cs="ＭＳ ゴシック" w:hint="eastAsia"/>
        </w:rPr>
        <w:t>≫≫≫</w:t>
      </w:r>
      <w:r>
        <w:t xml:space="preserve"> 2019/09/06 9:35:07 </w:t>
      </w:r>
      <w:r>
        <w:rPr>
          <w:rFonts w:ascii="ＭＳ ゴシック" w:eastAsia="ＭＳ ゴシック" w:hAnsi="ＭＳ ゴシック" w:cs="ＭＳ ゴシック" w:hint="eastAsia"/>
        </w:rPr>
        <w:t>≫≫≫</w:t>
      </w:r>
      <w:bookmarkStart w:id="0" w:name="_GoBack"/>
      <w:bookmarkEnd w:id="0"/>
    </w:p>
    <w:p w:rsidR="00EF0C79" w:rsidRDefault="00EF0C79" w:rsidP="00EF0C79">
      <w:pPr>
        <w:pStyle w:val="a8"/>
        <w:ind w:leftChars="0" w:left="0"/>
      </w:pPr>
    </w:p>
    <w:p w:rsidR="00EF0C79" w:rsidRDefault="00EF0C79" w:rsidP="00EF0C79">
      <w:pPr>
        <w:pStyle w:val="a8"/>
        <w:ind w:left="880"/>
      </w:pPr>
      <w:r>
        <w:t xml:space="preserve">TW </w:t>
      </w:r>
      <w:proofErr w:type="spellStart"/>
      <w:r>
        <w:t>hirono_hideki</w:t>
      </w:r>
      <w:proofErr w:type="spellEnd"/>
      <w:r>
        <w:t>（奉納＼さらば弁護士鉄道・泥棒神社の物語）</w:t>
      </w:r>
      <w:r>
        <w:t xml:space="preserve"> </w:t>
      </w:r>
      <w:r>
        <w:t>日時：</w:t>
      </w:r>
      <w:r>
        <w:t xml:space="preserve"> 2019-09-06 08:54 URL</w:t>
      </w:r>
      <w:r>
        <w:t>：</w:t>
      </w:r>
      <w:r>
        <w:t xml:space="preserve"> https://twitter.com/hirono_hideki/status/1169760659954778112</w:t>
      </w:r>
    </w:p>
    <w:p w:rsidR="00EF0C79" w:rsidRDefault="00EF0C79" w:rsidP="00EF0C79">
      <w:pPr>
        <w:pStyle w:val="a8"/>
        <w:ind w:left="880"/>
      </w:pPr>
      <w:r>
        <w:t xml:space="preserve">&gt; </w:t>
      </w:r>
      <w:r>
        <w:t>京急衝突　事故直前のトラック映像を入手｜日テレ</w:t>
      </w:r>
      <w:r>
        <w:t>NEWS24 https://t.co/wk3xUtYQVo</w:t>
      </w:r>
    </w:p>
    <w:p w:rsidR="00EF0C79" w:rsidRDefault="00EF0C79" w:rsidP="00EF0C79">
      <w:pPr>
        <w:pStyle w:val="a8"/>
        <w:ind w:left="880"/>
      </w:pPr>
    </w:p>
    <w:p w:rsidR="00EF0C79" w:rsidRDefault="00EF0C79" w:rsidP="00EF0C79">
      <w:pPr>
        <w:pStyle w:val="a8"/>
        <w:ind w:left="880"/>
      </w:pPr>
      <w:r>
        <w:t xml:space="preserve">TW </w:t>
      </w:r>
      <w:proofErr w:type="spellStart"/>
      <w:r>
        <w:t>hirono_hideki</w:t>
      </w:r>
      <w:proofErr w:type="spellEnd"/>
      <w:r>
        <w:t>（奉納＼さらば弁護士鉄道・泥棒神社の物語）</w:t>
      </w:r>
      <w:r>
        <w:t xml:space="preserve"> </w:t>
      </w:r>
      <w:r>
        <w:t>日時：</w:t>
      </w:r>
      <w:r>
        <w:t xml:space="preserve"> 2019-09-06 08:55 URL</w:t>
      </w:r>
      <w:r>
        <w:t>：</w:t>
      </w:r>
      <w:r>
        <w:t xml:space="preserve"> https://twitter.com/hirono_hideki/status/1169761115179339778</w:t>
      </w:r>
    </w:p>
    <w:p w:rsidR="00EF0C79" w:rsidRDefault="00EF0C79" w:rsidP="00EF0C79">
      <w:pPr>
        <w:pStyle w:val="a8"/>
        <w:ind w:left="880"/>
      </w:pPr>
      <w:r>
        <w:t xml:space="preserve">&gt; </w:t>
      </w:r>
      <w:r>
        <w:t>右折トラック、何度も切り返し</w:t>
      </w:r>
      <w:r>
        <w:t>…</w:t>
      </w:r>
      <w:r>
        <w:t>踏切入った直後に遮断機降下</w:t>
      </w:r>
      <w:r>
        <w:t xml:space="preserve"> : </w:t>
      </w:r>
      <w:r>
        <w:t>国内</w:t>
      </w:r>
      <w:r>
        <w:t xml:space="preserve"> : </w:t>
      </w:r>
      <w:r>
        <w:t>読売新聞オンライン</w:t>
      </w:r>
      <w:r>
        <w:t xml:space="preserve"> https://t.co/GkhB5ui1YK</w:t>
      </w:r>
    </w:p>
    <w:p w:rsidR="00EF0C79" w:rsidRDefault="00EF0C79" w:rsidP="00EF0C79">
      <w:pPr>
        <w:pStyle w:val="a8"/>
        <w:ind w:left="880"/>
      </w:pPr>
    </w:p>
    <w:p w:rsidR="00EF0C79" w:rsidRDefault="00EF0C79" w:rsidP="00EF0C79">
      <w:pPr>
        <w:pStyle w:val="a8"/>
        <w:ind w:left="880"/>
      </w:pPr>
      <w:r>
        <w:t xml:space="preserve">TW </w:t>
      </w:r>
      <w:proofErr w:type="spellStart"/>
      <w:r>
        <w:t>hirono_hideki</w:t>
      </w:r>
      <w:proofErr w:type="spellEnd"/>
      <w:r>
        <w:t>（奉納＼さらば弁護士鉄道・泥棒神社の物語）</w:t>
      </w:r>
      <w:r>
        <w:t xml:space="preserve"> </w:t>
      </w:r>
      <w:r>
        <w:t>日時：</w:t>
      </w:r>
      <w:r>
        <w:t xml:space="preserve"> 2019-09-06 09:02 URL</w:t>
      </w:r>
      <w:r>
        <w:t>：</w:t>
      </w:r>
      <w:r>
        <w:t xml:space="preserve"> https://twitter.com/hirono_hideki/status/1169762787259633670</w:t>
      </w:r>
    </w:p>
    <w:p w:rsidR="00EF0C79" w:rsidRDefault="00EF0C79" w:rsidP="00EF0C79">
      <w:pPr>
        <w:pStyle w:val="a8"/>
        <w:ind w:left="880"/>
      </w:pPr>
      <w:r>
        <w:t xml:space="preserve">&gt; </w:t>
      </w:r>
      <w:r>
        <w:t>「＃がんばれ京急」ツイッターのトレンド上位に　脱線復旧作業で「頭が下がります」との声も</w:t>
      </w:r>
      <w:r>
        <w:t xml:space="preserve"> : J-CAST</w:t>
      </w:r>
      <w:r>
        <w:t>ニュース</w:t>
      </w:r>
      <w:r>
        <w:t xml:space="preserve"> https://t.co/fMjtFcr7He</w:t>
      </w:r>
    </w:p>
    <w:p w:rsidR="00EF0C79" w:rsidRDefault="00EF0C79" w:rsidP="00EF0C79">
      <w:pPr>
        <w:pStyle w:val="a8"/>
        <w:ind w:left="880"/>
      </w:pPr>
    </w:p>
    <w:p w:rsidR="00EF0C79" w:rsidRDefault="00EF0C79" w:rsidP="00EF0C79">
      <w:pPr>
        <w:pStyle w:val="a8"/>
        <w:ind w:left="880"/>
      </w:pPr>
      <w:r>
        <w:t xml:space="preserve">TW </w:t>
      </w:r>
      <w:proofErr w:type="spellStart"/>
      <w:r>
        <w:t>hirono_hideki</w:t>
      </w:r>
      <w:proofErr w:type="spellEnd"/>
      <w:r>
        <w:t>（奉納＼さらば弁護士鉄道・泥棒神社の物語）</w:t>
      </w:r>
      <w:r>
        <w:t xml:space="preserve"> </w:t>
      </w:r>
      <w:r>
        <w:t>日時：</w:t>
      </w:r>
      <w:r>
        <w:t xml:space="preserve"> 2019-09-06 09:13 URL</w:t>
      </w:r>
      <w:r>
        <w:t>：</w:t>
      </w:r>
      <w:r>
        <w:t xml:space="preserve"> https://twitter.com/hirono_hideki/status/1169765496104685568</w:t>
      </w:r>
    </w:p>
    <w:p w:rsidR="00EF0C79" w:rsidRDefault="00EF0C79" w:rsidP="00EF0C79">
      <w:pPr>
        <w:pStyle w:val="a8"/>
        <w:ind w:left="880"/>
      </w:pPr>
      <w:r>
        <w:t xml:space="preserve">&gt; </w:t>
      </w:r>
      <w:r>
        <w:t>「お前、俺の小説パクったろ」飲み屋街で絡まれ</w:t>
      </w:r>
      <w:r>
        <w:t>...</w:t>
      </w:r>
      <w:r>
        <w:t xml:space="preserve">　志茂田景樹、京アニ事件で「体験談」振り返る</w:t>
      </w:r>
      <w:r>
        <w:t xml:space="preserve"> : J-CAST</w:t>
      </w:r>
      <w:r>
        <w:t>ニュース</w:t>
      </w:r>
      <w:r>
        <w:t xml:space="preserve"> https://t.co/ky2NA7kgUO</w:t>
      </w:r>
    </w:p>
    <w:p w:rsidR="00EF0C79" w:rsidRDefault="00EF0C79" w:rsidP="00EF0C79">
      <w:pPr>
        <w:pStyle w:val="a8"/>
        <w:ind w:left="880"/>
      </w:pPr>
    </w:p>
    <w:p w:rsidR="00EF0C79" w:rsidRDefault="00EF0C79" w:rsidP="00EF0C79">
      <w:pPr>
        <w:pStyle w:val="a8"/>
        <w:ind w:left="880"/>
      </w:pPr>
      <w:r>
        <w:t xml:space="preserve">TW </w:t>
      </w:r>
      <w:proofErr w:type="spellStart"/>
      <w:r>
        <w:t>hirono_hideki</w:t>
      </w:r>
      <w:proofErr w:type="spellEnd"/>
      <w:r>
        <w:t>（奉納＼さらば弁護士鉄道・泥棒神社の物語）</w:t>
      </w:r>
      <w:r>
        <w:t xml:space="preserve"> </w:t>
      </w:r>
      <w:r>
        <w:t>日時：</w:t>
      </w:r>
      <w:r>
        <w:t xml:space="preserve"> 2019-09-06 09:23 URL</w:t>
      </w:r>
      <w:r>
        <w:t>：</w:t>
      </w:r>
      <w:r>
        <w:t xml:space="preserve"> https://twitter.com/hirono_hideki/status/1169767925089107968</w:t>
      </w:r>
    </w:p>
    <w:p w:rsidR="00EF0C79" w:rsidRDefault="00EF0C79" w:rsidP="00EF0C79">
      <w:pPr>
        <w:pStyle w:val="a8"/>
        <w:ind w:left="880"/>
      </w:pPr>
      <w:r>
        <w:t xml:space="preserve">&gt; </w:t>
      </w:r>
      <w:r>
        <w:t>京アニ代理人、</w:t>
      </w:r>
      <w:r>
        <w:t>25</w:t>
      </w:r>
      <w:r>
        <w:t>人公表・報道に「大変遺憾」</w:t>
      </w:r>
      <w:r>
        <w:t xml:space="preserve"> </w:t>
      </w:r>
      <w:r>
        <w:t>「一部ご遺族の意向に関わらず</w:t>
      </w:r>
      <w:r>
        <w:t>...</w:t>
      </w:r>
      <w:r>
        <w:t>」</w:t>
      </w:r>
      <w:r>
        <w:t xml:space="preserve"> : J-CAST</w:t>
      </w:r>
      <w:r>
        <w:t>ニュース</w:t>
      </w:r>
      <w:r>
        <w:t xml:space="preserve"> https://t.co/96J0NyvYef \n </w:t>
      </w:r>
      <w:r>
        <w:t>京アニ代理人の桶田大介弁護士は同日、ツイッターで「弊社の度重なる要請及び</w:t>
      </w:r>
      <w:r>
        <w:t>… https://t.co/0IezC1KzIg</w:t>
      </w:r>
    </w:p>
    <w:p w:rsidR="00EF0C79" w:rsidRDefault="00EF0C79" w:rsidP="00EF0C79">
      <w:pPr>
        <w:pStyle w:val="a8"/>
        <w:ind w:leftChars="0" w:left="0"/>
      </w:pPr>
    </w:p>
    <w:p w:rsidR="00EF0C79" w:rsidRDefault="00EF0C79" w:rsidP="00EF0C79">
      <w:r>
        <w:rPr>
          <w:rFonts w:hint="eastAsia"/>
        </w:rPr>
        <w:t xml:space="preserve">　ゴミ出しに行った後だったと思いますが、時刻がちょうど</w:t>
      </w:r>
      <w:r>
        <w:rPr>
          <w:rFonts w:hint="eastAsia"/>
        </w:rPr>
        <w:t>8</w:t>
      </w:r>
      <w:r>
        <w:rPr>
          <w:rFonts w:hint="eastAsia"/>
        </w:rPr>
        <w:t>時でテレビをつけました。昨夜もテレビをつけていましたが、ここ一週間ほどは、テレビをつける時間が少なかったり、まったく見ない時間も長くありました。</w:t>
      </w:r>
    </w:p>
    <w:p w:rsidR="00EF0C79" w:rsidRDefault="00EF0C79" w:rsidP="00EF0C79"/>
    <w:p w:rsidR="00EF0C79" w:rsidRDefault="00EF0C79" w:rsidP="00EF0C79">
      <w:r>
        <w:rPr>
          <w:rFonts w:hint="eastAsia"/>
        </w:rPr>
        <w:t xml:space="preserve">　トップニュースは昨日の京急脱線事故で、これは昨日、昼の情報番組グッディで見たのが最初であったように思います。少ししてチャンネルをミヤネ屋に変えましたが、そちらでもずいぶん時間を掛けて京急脱線事故を報じていました。</w:t>
      </w:r>
    </w:p>
    <w:p w:rsidR="00EF0C79" w:rsidRDefault="00EF0C79" w:rsidP="00EF0C79"/>
    <w:p w:rsidR="00EF0C79" w:rsidRDefault="00EF0C79" w:rsidP="00EF0C79">
      <w:r>
        <w:rPr>
          <w:rFonts w:hint="eastAsia"/>
        </w:rPr>
        <w:t xml:space="preserve">　怪我人が多数で一人が重傷と聞いていたように思いますが、夜のニュースでは一人が死亡で、衝突した大型トラックの運転手となったいたように思います。</w:t>
      </w:r>
    </w:p>
    <w:p w:rsidR="00EF0C79" w:rsidRDefault="00EF0C79" w:rsidP="00EF0C79"/>
    <w:p w:rsidR="00EF0C79" w:rsidRDefault="00EF0C79" w:rsidP="00EF0C79">
      <w:r>
        <w:rPr>
          <w:rFonts w:hint="eastAsia"/>
        </w:rPr>
        <w:t xml:space="preserve">　今朝はチャンネルをあちこち変えていたのですが、京急脱線事故の詳細があって、死亡したトラック運転手以外の怪我人</w:t>
      </w:r>
      <w:r>
        <w:rPr>
          <w:rFonts w:hint="eastAsia"/>
        </w:rPr>
        <w:t>33</w:t>
      </w:r>
      <w:r>
        <w:rPr>
          <w:rFonts w:hint="eastAsia"/>
        </w:rPr>
        <w:t>人は全員が軽傷で、踏切事故は大型トラックが路地を曲がりきれず何度も切り返しをしながら踏切に進入したとのことでした。</w:t>
      </w:r>
    </w:p>
    <w:p w:rsidR="00EF0C79" w:rsidRDefault="00EF0C79" w:rsidP="00EF0C79"/>
    <w:p w:rsidR="00EF0C79" w:rsidRDefault="00EF0C79" w:rsidP="00EF0C79">
      <w:r>
        <w:rPr>
          <w:rFonts w:hint="eastAsia"/>
        </w:rPr>
        <w:t xml:space="preserve">　その少し前だったと思いますが、台所で昨夜の洗い物をしているとき、考え事のなかで弁護士鉄道から「弁護士システム」という言葉が頭に浮かんできました。</w:t>
      </w:r>
    </w:p>
    <w:p w:rsidR="00EF0C79" w:rsidRDefault="00EF0C79" w:rsidP="00EF0C79"/>
    <w:p w:rsidR="00EF0C79" w:rsidRDefault="00EF0C79" w:rsidP="00EF0C79">
      <w:r>
        <w:rPr>
          <w:rFonts w:hint="eastAsia"/>
        </w:rPr>
        <w:t xml:space="preserve">　今、テレビのスッキリで京急脱線事故のニュースがありましたが、これも気になったのは、死亡したトラック運転手の勤務する千葉県の運送会社の家宅捜索に乗り出した、ということです。</w:t>
      </w:r>
    </w:p>
    <w:p w:rsidR="00EF0C79" w:rsidRDefault="00EF0C79" w:rsidP="00EF0C79"/>
    <w:p w:rsidR="00EF0C79" w:rsidRDefault="00EF0C79" w:rsidP="00EF0C79">
      <w:r>
        <w:rPr>
          <w:rFonts w:hint="eastAsia"/>
        </w:rPr>
        <w:t xml:space="preserve">　過労運転が原因の事故とは考えにくいのですが、運転手がなぜ踏切の遮断機がおりたあとも逃げ出さずに死亡したのかという点が不可解でした。車内に残ったままなくなったのか、それとも車外に脱出したところで衝突に巻き込まれたのか、報道では不明です。</w:t>
      </w:r>
    </w:p>
    <w:p w:rsidR="00EF0C79" w:rsidRDefault="00EF0C79" w:rsidP="00EF0C79"/>
    <w:p w:rsidR="00EF0C79" w:rsidRDefault="00EF0C79" w:rsidP="00EF0C79">
      <w:r>
        <w:rPr>
          <w:rFonts w:hint="eastAsia"/>
        </w:rPr>
        <w:t xml:space="preserve">　もう</w:t>
      </w:r>
      <w:r>
        <w:rPr>
          <w:rFonts w:hint="eastAsia"/>
        </w:rPr>
        <w:t>1</w:t>
      </w:r>
      <w:r>
        <w:rPr>
          <w:rFonts w:hint="eastAsia"/>
        </w:rPr>
        <w:t>点、この京急脱線事故のニュースで気になったのは、脱線復旧作業が明日の復旧を目途にしているとかで、それだけ早い復旧が見込めるのは、保守基地から歩いて行ける距離とのことでした。</w:t>
      </w:r>
    </w:p>
    <w:p w:rsidR="00EF0C79" w:rsidRDefault="00EF0C79" w:rsidP="00EF0C79"/>
    <w:p w:rsidR="00EF0C79" w:rsidRDefault="00EF0C79" w:rsidP="00EF0C79">
      <w:r>
        <w:rPr>
          <w:rFonts w:hint="eastAsia"/>
        </w:rPr>
        <w:t xml:space="preserve">　軽傷者の</w:t>
      </w:r>
      <w:r>
        <w:rPr>
          <w:rFonts w:hint="eastAsia"/>
        </w:rPr>
        <w:t>33</w:t>
      </w:r>
      <w:r>
        <w:rPr>
          <w:rFonts w:hint="eastAsia"/>
        </w:rPr>
        <w:t>人という数も気になるもので、その後、</w:t>
      </w:r>
      <w:r>
        <w:rPr>
          <w:rFonts w:hint="eastAsia"/>
        </w:rPr>
        <w:t>35</w:t>
      </w:r>
      <w:r>
        <w:rPr>
          <w:rFonts w:hint="eastAsia"/>
        </w:rPr>
        <w:t>人となりましたが京アニ放火殺人事件の亡くなった犠牲者の数も</w:t>
      </w:r>
      <w:r>
        <w:rPr>
          <w:rFonts w:hint="eastAsia"/>
        </w:rPr>
        <w:t>33</w:t>
      </w:r>
      <w:r>
        <w:rPr>
          <w:rFonts w:hint="eastAsia"/>
        </w:rPr>
        <w:t>人として報道されていたことをすぐに思い出しました。そのときにも書いたと思いますが、三十三観音などと特別な意味を持つ数です。</w:t>
      </w:r>
    </w:p>
    <w:p w:rsidR="00EF0C79" w:rsidRDefault="00EF0C79" w:rsidP="00EF0C79"/>
    <w:p w:rsidR="00EF0C79" w:rsidRDefault="00EF0C79" w:rsidP="00EF0C79">
      <w:r>
        <w:rPr>
          <w:rFonts w:hint="eastAsia"/>
        </w:rPr>
        <w:t xml:space="preserve">　</w:t>
      </w:r>
      <w:r>
        <w:rPr>
          <w:rFonts w:hint="eastAsia"/>
        </w:rPr>
        <w:t>10</w:t>
      </w:r>
      <w:r>
        <w:rPr>
          <w:rFonts w:hint="eastAsia"/>
        </w:rPr>
        <w:t>時</w:t>
      </w:r>
      <w:r>
        <w:rPr>
          <w:rFonts w:hint="eastAsia"/>
        </w:rPr>
        <w:t>25</w:t>
      </w:r>
      <w:r>
        <w:rPr>
          <w:rFonts w:hint="eastAsia"/>
        </w:rPr>
        <w:t>分からの放送開始と確認しましたが、テレビにいきなり輪島市海士町の神輿渡御入水神事が出てきたので驚きました。放送が何なのかすぐに理解が出来なかったのですが、「遠くへ行きたい」という旅番組でした。</w:t>
      </w:r>
    </w:p>
    <w:p w:rsidR="00EF0C79" w:rsidRDefault="00EF0C79" w:rsidP="00EF0C79"/>
    <w:p w:rsidR="00EF0C79" w:rsidRDefault="00EF0C79" w:rsidP="00EF0C79">
      <w:r>
        <w:rPr>
          <w:rFonts w:hint="eastAsia"/>
        </w:rPr>
        <w:t xml:space="preserve">　輪島大祭の海士町は毎年</w:t>
      </w:r>
      <w:r>
        <w:rPr>
          <w:rFonts w:hint="eastAsia"/>
        </w:rPr>
        <w:t>8</w:t>
      </w:r>
      <w:r>
        <w:rPr>
          <w:rFonts w:hint="eastAsia"/>
        </w:rPr>
        <w:t>月</w:t>
      </w:r>
      <w:r>
        <w:rPr>
          <w:rFonts w:hint="eastAsia"/>
        </w:rPr>
        <w:t>22</w:t>
      </w:r>
      <w:r>
        <w:rPr>
          <w:rFonts w:hint="eastAsia"/>
        </w:rPr>
        <w:t>日から</w:t>
      </w:r>
      <w:r>
        <w:rPr>
          <w:rFonts w:hint="eastAsia"/>
        </w:rPr>
        <w:t>4</w:t>
      </w:r>
      <w:r>
        <w:rPr>
          <w:rFonts w:hint="eastAsia"/>
        </w:rPr>
        <w:t>日間続く初日で、奥津比咩神社になります。遠くへ行きたいの番組で、女神なので神輿を担ぐ男性が女性のいでたちと説明していましたが、その女神は田心姫命とのことです。</w:t>
      </w:r>
    </w:p>
    <w:p w:rsidR="00EF0C79" w:rsidRDefault="00EF0C79" w:rsidP="00EF0C79"/>
    <w:p w:rsidR="00EF0C79" w:rsidRDefault="00EF0C79" w:rsidP="00EF0C79">
      <w:r>
        <w:rPr>
          <w:rFonts w:hint="eastAsia"/>
        </w:rPr>
        <w:t xml:space="preserve">　田心姫命について以前調べていたとき最も驚いたのは、栃木県の思川のことでした。平成</w:t>
      </w:r>
      <w:r>
        <w:rPr>
          <w:rFonts w:hint="eastAsia"/>
        </w:rPr>
        <w:t>4</w:t>
      </w:r>
      <w:r>
        <w:rPr>
          <w:rFonts w:hint="eastAsia"/>
        </w:rPr>
        <w:t>年</w:t>
      </w:r>
      <w:r>
        <w:rPr>
          <w:rFonts w:hint="eastAsia"/>
        </w:rPr>
        <w:t>4</w:t>
      </w:r>
      <w:r>
        <w:rPr>
          <w:rFonts w:hint="eastAsia"/>
        </w:rPr>
        <w:t>月</w:t>
      </w:r>
      <w:r>
        <w:rPr>
          <w:rFonts w:hint="eastAsia"/>
        </w:rPr>
        <w:t>1</w:t>
      </w:r>
      <w:r>
        <w:rPr>
          <w:rFonts w:hint="eastAsia"/>
        </w:rPr>
        <w:t>日の傷害・準強姦被告事件の前、長距離トラックの仕事の中心が茨城県古河市からの青果物の運送だったので、国道</w:t>
      </w:r>
      <w:r>
        <w:rPr>
          <w:rFonts w:hint="eastAsia"/>
        </w:rPr>
        <w:t>50</w:t>
      </w:r>
      <w:r>
        <w:rPr>
          <w:rFonts w:hint="eastAsia"/>
        </w:rPr>
        <w:t>号線沿いの思川はちょくちょくと通りかかっていました。</w:t>
      </w:r>
    </w:p>
    <w:p w:rsidR="00EF0C79" w:rsidRDefault="00EF0C79" w:rsidP="00EF0C79"/>
    <w:p w:rsidR="00EF0C79" w:rsidRDefault="00EF0C79" w:rsidP="00EF0C79">
      <w:r>
        <w:rPr>
          <w:rFonts w:hint="eastAsia"/>
        </w:rPr>
        <w:t xml:space="preserve">　その平成</w:t>
      </w:r>
      <w:r>
        <w:rPr>
          <w:rFonts w:hint="eastAsia"/>
        </w:rPr>
        <w:t>4</w:t>
      </w:r>
      <w:r>
        <w:rPr>
          <w:rFonts w:hint="eastAsia"/>
        </w:rPr>
        <w:t>年当時は知らなかったように思いますが、思川の近くには日本有数の女子刑務所という栃木刑務所があるとのことです。少なくとも私は平成</w:t>
      </w:r>
      <w:r>
        <w:rPr>
          <w:rFonts w:hint="eastAsia"/>
        </w:rPr>
        <w:t>6</w:t>
      </w:r>
      <w:r>
        <w:rPr>
          <w:rFonts w:hint="eastAsia"/>
        </w:rPr>
        <w:t>年</w:t>
      </w:r>
      <w:r>
        <w:rPr>
          <w:rFonts w:hint="eastAsia"/>
        </w:rPr>
        <w:t>3</w:t>
      </w:r>
      <w:r>
        <w:rPr>
          <w:rFonts w:hint="eastAsia"/>
        </w:rPr>
        <w:t>月から平成</w:t>
      </w:r>
      <w:r>
        <w:rPr>
          <w:rFonts w:hint="eastAsia"/>
        </w:rPr>
        <w:t>9</w:t>
      </w:r>
      <w:r>
        <w:rPr>
          <w:rFonts w:hint="eastAsia"/>
        </w:rPr>
        <w:t>年</w:t>
      </w:r>
      <w:r>
        <w:rPr>
          <w:rFonts w:hint="eastAsia"/>
        </w:rPr>
        <w:t>1</w:t>
      </w:r>
      <w:r>
        <w:rPr>
          <w:rFonts w:hint="eastAsia"/>
        </w:rPr>
        <w:t>月の福井刑務所での受刑中、栃木刑務所のことを知っていました。</w:t>
      </w:r>
    </w:p>
    <w:p w:rsidR="00EF0C79" w:rsidRDefault="00EF0C79" w:rsidP="00EF0C79"/>
    <w:p w:rsidR="00EF0C79" w:rsidRDefault="00EF0C79" w:rsidP="00EF0C79">
      <w:r>
        <w:rPr>
          <w:rFonts w:hint="eastAsia"/>
        </w:rPr>
        <w:t xml:space="preserve">　栃木で思い出すことはいくつもありますが、その</w:t>
      </w:r>
      <w:r>
        <w:rPr>
          <w:rFonts w:hint="eastAsia"/>
        </w:rPr>
        <w:t>1</w:t>
      </w:r>
      <w:r>
        <w:rPr>
          <w:rFonts w:hint="eastAsia"/>
        </w:rPr>
        <w:t>つが栃木の弁護士会で刑務所を出所した女性を朝まで事務所に留めおいたとして問題となった弁護士のことです。たぶん戒告程度の懲戒処分になっていたと思います。</w:t>
      </w:r>
    </w:p>
    <w:p w:rsidR="00EF0C79" w:rsidRDefault="00EF0C79" w:rsidP="00EF0C79"/>
    <w:p w:rsidR="00EF0C79" w:rsidRDefault="00EF0C79" w:rsidP="00EF0C79">
      <w:r>
        <w:rPr>
          <w:rFonts w:hint="eastAsia"/>
        </w:rPr>
        <w:t xml:space="preserve">　栃木の弁護士会というのは栃木弁護士会か栃木県弁護士会のどちらかと思いますが、県をつける弁護士会とつけない弁護士会があるのでややこしく憶えづらいです。あとで確認しますが、栃木県弁護士会だったとは思います。</w:t>
      </w:r>
    </w:p>
    <w:p w:rsidR="00EF0C79" w:rsidRDefault="00EF0C79" w:rsidP="00EF0C79"/>
    <w:p w:rsidR="00EF0C79" w:rsidRDefault="00EF0C79" w:rsidP="00EF0C79">
      <w:r>
        <w:rPr>
          <w:rFonts w:hint="eastAsia"/>
        </w:rPr>
        <w:t xml:space="preserve">　栃木県には黒羽刑務所だったと思いますが男性の初犯刑務所があるとも聞いていました。これも福井刑務所での受刑中には知っていたように思います。職業訓練の募集のようなものでも見かけていたのかもしれません。</w:t>
      </w:r>
    </w:p>
    <w:p w:rsidR="00EF0C79" w:rsidRDefault="00EF0C79" w:rsidP="00EF0C79"/>
    <w:p w:rsidR="00EF0C79" w:rsidRDefault="00EF0C79" w:rsidP="00EF0C79">
      <w:r>
        <w:rPr>
          <w:rFonts w:hint="eastAsia"/>
        </w:rPr>
        <w:t xml:space="preserve">　このあと栃木県弁護士会の事務所に女性を留めおいたとして問題と同じく独立の見出しをつけて記録しておきたいと考えています。現在の編集は、これまでの</w:t>
      </w:r>
      <w:r>
        <w:rPr>
          <w:rFonts w:hint="eastAsia"/>
        </w:rPr>
        <w:t>Emacs</w:t>
      </w:r>
      <w:r>
        <w:rPr>
          <w:rFonts w:hint="eastAsia"/>
        </w:rPr>
        <w:t>とは違い、</w:t>
      </w:r>
      <w:r>
        <w:rPr>
          <w:rFonts w:hint="eastAsia"/>
        </w:rPr>
        <w:t>Windows10</w:t>
      </w:r>
      <w:r>
        <w:rPr>
          <w:rFonts w:hint="eastAsia"/>
        </w:rPr>
        <w:t>の</w:t>
      </w:r>
      <w:r>
        <w:rPr>
          <w:rFonts w:hint="eastAsia"/>
        </w:rPr>
        <w:t>Word</w:t>
      </w:r>
      <w:r>
        <w:rPr>
          <w:rFonts w:hint="eastAsia"/>
        </w:rPr>
        <w:t>で行っています。</w:t>
      </w:r>
    </w:p>
    <w:p w:rsidR="00EF0C79" w:rsidRDefault="00EF0C79" w:rsidP="00EF0C79"/>
    <w:p w:rsidR="00EF0C79" w:rsidRDefault="00EF0C79" w:rsidP="00EF0C79">
      <w:r>
        <w:rPr>
          <w:rFonts w:hint="eastAsia"/>
        </w:rPr>
        <w:t xml:space="preserve">　簡単に紹介しておくと神奈川県川崎市のトンネルでの通り魔女性殺害事件になりますが、受刑中で出所が近かった真犯人が神奈川県警の刑事に連絡をして名乗り出たというニュースがテレビにもありました。</w:t>
      </w:r>
    </w:p>
    <w:p w:rsidR="00EF0C79" w:rsidRDefault="00EF0C79" w:rsidP="00EF0C79"/>
    <w:p w:rsidR="00EF0C79" w:rsidRDefault="00EF0C79" w:rsidP="00EF0C79">
      <w:r>
        <w:rPr>
          <w:rFonts w:hint="eastAsia"/>
        </w:rPr>
        <w:t xml:space="preserve">　この件もだいぶん前から取り上げておきたい事項ではあったのですが、ずっと延び延びになっていたものの一つです。</w:t>
      </w:r>
    </w:p>
    <w:p w:rsidR="00EF0C79" w:rsidRDefault="00EF0C79" w:rsidP="00EF0C79"/>
    <w:p w:rsidR="00EF0C79" w:rsidRDefault="00EF0C79" w:rsidP="00EF0C79">
      <w:r>
        <w:rPr>
          <w:rFonts w:hint="eastAsia"/>
        </w:rPr>
        <w:t xml:space="preserve">　私の個人的な経験や知識になりますが、刑事事件において栃木県と神奈川県は特別な土地柄と考えることが多々ありました。栃木県にはその後、市町村名の変更で栃木小</w:t>
      </w:r>
      <w:r>
        <w:rPr>
          <w:rFonts w:hint="eastAsia"/>
        </w:rPr>
        <w:t>1</w:t>
      </w:r>
      <w:r>
        <w:rPr>
          <w:rFonts w:hint="eastAsia"/>
        </w:rPr>
        <w:t>女児殺人事件ともされる今市小</w:t>
      </w:r>
      <w:r>
        <w:rPr>
          <w:rFonts w:hint="eastAsia"/>
        </w:rPr>
        <w:t>1</w:t>
      </w:r>
      <w:r>
        <w:rPr>
          <w:rFonts w:hint="eastAsia"/>
        </w:rPr>
        <w:t>女児殺人事件もあります。</w:t>
      </w:r>
    </w:p>
    <w:p w:rsidR="00EF0C79" w:rsidRDefault="00EF0C79" w:rsidP="00EF0C79"/>
    <w:p w:rsidR="00EF0C79" w:rsidRDefault="00EF0C79" w:rsidP="00EF0C79">
      <w:r>
        <w:rPr>
          <w:rFonts w:hint="eastAsia"/>
        </w:rPr>
        <w:t xml:space="preserve">　栃木県と神奈川県は弁護士の活動としても特別なものがあります。尊属殺人罪の条文削除のきっかけになったという父親に対する殺人事件があったのも栃木県とのことです。リュックサック一杯のジャガイモというのも弁護士鉄道の歴史の</w:t>
      </w:r>
      <w:r>
        <w:rPr>
          <w:rFonts w:hint="eastAsia"/>
        </w:rPr>
        <w:t>1</w:t>
      </w:r>
      <w:r>
        <w:rPr>
          <w:rFonts w:hint="eastAsia"/>
        </w:rPr>
        <w:t>ページです。</w:t>
      </w:r>
    </w:p>
    <w:p w:rsidR="00EF0C79" w:rsidRDefault="00EF0C79" w:rsidP="00EF0C79"/>
    <w:p w:rsidR="00EF0C79" w:rsidRDefault="00EF0C79" w:rsidP="00EF0C79">
      <w:r>
        <w:rPr>
          <w:rFonts w:hint="eastAsia"/>
        </w:rPr>
        <w:t xml:space="preserve">　最近の京都府宇治市の京アニ放火殺人事件とも大きな共通性がある座間市の遺体遺棄事件、津久井やまゆり園の殺傷事件も神奈川県です。</w:t>
      </w:r>
      <w:r>
        <w:rPr>
          <w:rFonts w:hint="eastAsia"/>
        </w:rPr>
        <w:t>PC</w:t>
      </w:r>
      <w:r>
        <w:rPr>
          <w:rFonts w:hint="eastAsia"/>
        </w:rPr>
        <w:t>遠隔操作事件も主な舞台として注目されたのが神奈川県内であったと思います。</w:t>
      </w:r>
    </w:p>
    <w:p w:rsidR="00EF0C79" w:rsidRDefault="00EF0C79" w:rsidP="00EF0C79"/>
    <w:p w:rsidR="00EF0C79" w:rsidRDefault="00EF0C79" w:rsidP="00EF0C79">
      <w:r>
        <w:rPr>
          <w:rFonts w:hint="eastAsia"/>
        </w:rPr>
        <w:t xml:space="preserve">　さかのぼると神奈川県警察の不祥事というのもありましたが、余りテレビを見ることがない時期だったので、詳しくはしらないですが、ずいぶんと長く大きな報道があったことは割と強く印象に残っています。</w:t>
      </w:r>
    </w:p>
    <w:p w:rsidR="00EF0C79" w:rsidRDefault="00EF0C79" w:rsidP="00EF0C79"/>
    <w:p w:rsidR="00EF0C79" w:rsidRDefault="00EF0C79" w:rsidP="00EF0C79">
      <w:r>
        <w:rPr>
          <w:rFonts w:hint="eastAsia"/>
        </w:rPr>
        <w:t xml:space="preserve">　前にも書いていると思いますが、神奈川県は大阪府より人口が多いので、大きな事件の発生確率も高くなるのかと考えますが、こと弁護士の活動に関しては特異なものを感じることが多いです。</w:t>
      </w:r>
    </w:p>
    <w:p w:rsidR="00EF0C79" w:rsidRDefault="00EF0C79" w:rsidP="00EF0C79"/>
    <w:p w:rsidR="00EF0C79" w:rsidRDefault="00EF0C79" w:rsidP="00EF0C79">
      <w:r>
        <w:rPr>
          <w:rFonts w:hint="eastAsia"/>
        </w:rPr>
        <w:t xml:space="preserve">　</w:t>
      </w:r>
      <w:r>
        <w:rPr>
          <w:rFonts w:hint="eastAsia"/>
        </w:rPr>
        <w:t>2015</w:t>
      </w:r>
      <w:r>
        <w:rPr>
          <w:rFonts w:hint="eastAsia"/>
        </w:rPr>
        <w:t>年なので</w:t>
      </w:r>
      <w:r>
        <w:rPr>
          <w:rFonts w:hint="eastAsia"/>
        </w:rPr>
        <w:t>4</w:t>
      </w:r>
      <w:r>
        <w:rPr>
          <w:rFonts w:hint="eastAsia"/>
        </w:rPr>
        <w:t>年前になりますが、私が住む石川県の輪島市と横浜市を舞台とした連続テレビ小説まれ、の放送がありました。同じ頃だったと思いますが、横浜弁護士会が神奈川県弁護士会に名称変更するというニュースをネットで見かけていました。</w:t>
      </w:r>
    </w:p>
    <w:p w:rsidR="00EF0C79" w:rsidRDefault="00EF0C79" w:rsidP="00EF0C79"/>
    <w:p w:rsidR="00EF0C79" w:rsidRDefault="00EF0C79" w:rsidP="00EF0C79">
      <w:r>
        <w:rPr>
          <w:rFonts w:hint="eastAsia"/>
        </w:rPr>
        <w:t xml:space="preserve">　そのネットのニュースの中にあったと思いますが、県名ではなく県庁所在地の市名の弁護士会は全国でも少なく、それも石川県と神奈川県に共通したもので金沢弁護士会と横浜弁護士会でした。最近調べたところ他に仙台弁護士会があるようです。</w:t>
      </w:r>
    </w:p>
    <w:p w:rsidR="00EF0C79" w:rsidRDefault="00EF0C79" w:rsidP="00EF0C79"/>
    <w:p w:rsidR="00EF0C79" w:rsidRDefault="00EF0C79" w:rsidP="00EF0C79">
      <w:r>
        <w:rPr>
          <w:rFonts w:hint="eastAsia"/>
        </w:rPr>
        <w:t xml:space="preserve">　時刻は</w:t>
      </w:r>
      <w:r>
        <w:rPr>
          <w:rFonts w:hint="eastAsia"/>
        </w:rPr>
        <w:t>12</w:t>
      </w:r>
      <w:r>
        <w:rPr>
          <w:rFonts w:hint="eastAsia"/>
        </w:rPr>
        <w:t>時</w:t>
      </w:r>
      <w:r>
        <w:rPr>
          <w:rFonts w:hint="eastAsia"/>
        </w:rPr>
        <w:t>47</w:t>
      </w:r>
      <w:r>
        <w:rPr>
          <w:rFonts w:hint="eastAsia"/>
        </w:rPr>
        <w:t>分です。袋入りのヨーグルト、プチトマト、日清焼そばで昼食を済ませていました。それで台所に行ったタイミングだったと思いますが、石川県と神奈川県の関係で一つ思い出したことがあります。総持寺のことです。</w:t>
      </w:r>
    </w:p>
    <w:p w:rsidR="00EF0C79" w:rsidRDefault="00EF0C79" w:rsidP="00EF0C79"/>
    <w:p w:rsidR="00EF0C79" w:rsidRDefault="00EF0C79" w:rsidP="00EF0C79">
      <w:r>
        <w:rPr>
          <w:rFonts w:hint="eastAsia"/>
        </w:rPr>
        <w:t xml:space="preserve">　法クラと自称、他称する主にネットの</w:t>
      </w:r>
      <w:r>
        <w:rPr>
          <w:rFonts w:hint="eastAsia"/>
        </w:rPr>
        <w:t>Twitter</w:t>
      </w:r>
      <w:r>
        <w:rPr>
          <w:rFonts w:hint="eastAsia"/>
        </w:rPr>
        <w:t>上の弁護士ですが、日弁連（日本弁護士連合会）のことを総本山と呼ぶことが多いです。私は</w:t>
      </w:r>
      <w:r>
        <w:rPr>
          <w:rFonts w:hint="eastAsia"/>
        </w:rPr>
        <w:t>2010</w:t>
      </w:r>
      <w:r>
        <w:rPr>
          <w:rFonts w:hint="eastAsia"/>
        </w:rPr>
        <w:t>年</w:t>
      </w:r>
      <w:r>
        <w:rPr>
          <w:rFonts w:hint="eastAsia"/>
        </w:rPr>
        <w:t>4</w:t>
      </w:r>
      <w:r>
        <w:rPr>
          <w:rFonts w:hint="eastAsia"/>
        </w:rPr>
        <w:t>月に</w:t>
      </w:r>
      <w:r>
        <w:rPr>
          <w:rFonts w:hint="eastAsia"/>
        </w:rPr>
        <w:t>Twitter</w:t>
      </w:r>
      <w:r>
        <w:rPr>
          <w:rFonts w:hint="eastAsia"/>
        </w:rPr>
        <w:t>を始めていますが、その</w:t>
      </w:r>
      <w:r>
        <w:rPr>
          <w:rFonts w:hint="eastAsia"/>
        </w:rPr>
        <w:t>2</w:t>
      </w:r>
      <w:r>
        <w:rPr>
          <w:rFonts w:hint="eastAsia"/>
        </w:rPr>
        <w:t>，</w:t>
      </w:r>
      <w:r>
        <w:rPr>
          <w:rFonts w:hint="eastAsia"/>
        </w:rPr>
        <w:t>3</w:t>
      </w:r>
      <w:r>
        <w:rPr>
          <w:rFonts w:hint="eastAsia"/>
        </w:rPr>
        <w:t>年後ぐらいから見かけるようになったと思います。</w:t>
      </w:r>
    </w:p>
    <w:p w:rsidR="00EF0C79" w:rsidRDefault="00EF0C79" w:rsidP="00EF0C79"/>
    <w:p w:rsidR="00EF0C79" w:rsidRDefault="00EF0C79" w:rsidP="00EF0C79">
      <w:r>
        <w:rPr>
          <w:rFonts w:hint="eastAsia"/>
        </w:rPr>
        <w:t xml:space="preserve">　すでにいくつかまとめ記事を作成しているはずなので、そちらで確認をしたいと思いますが、あまねく情報を集めたものではありません。ツイートのデータベースに本格的に記録するようになったのも</w:t>
      </w:r>
      <w:r>
        <w:rPr>
          <w:rFonts w:hint="eastAsia"/>
        </w:rPr>
        <w:t>2015</w:t>
      </w:r>
      <w:r>
        <w:rPr>
          <w:rFonts w:hint="eastAsia"/>
        </w:rPr>
        <w:t>年ぐらいからかと思います。</w:t>
      </w:r>
    </w:p>
    <w:p w:rsidR="00EF0C79" w:rsidRDefault="00EF0C79" w:rsidP="00EF0C79"/>
    <w:p w:rsidR="00EF0C79" w:rsidRDefault="00EF0C79" w:rsidP="00EF0C79">
      <w:pPr>
        <w:pStyle w:val="a8"/>
        <w:ind w:left="880"/>
      </w:pPr>
      <w:r>
        <w:t xml:space="preserve">TW </w:t>
      </w:r>
      <w:proofErr w:type="spellStart"/>
      <w:r>
        <w:t>kk_hirono</w:t>
      </w:r>
      <w:proofErr w:type="spellEnd"/>
      <w:r>
        <w:t>（告発＼市場急配センター殺人未遂事件＼金沢地方検察庁・石川県警察御中）</w:t>
      </w:r>
      <w:r>
        <w:t xml:space="preserve"> </w:t>
      </w:r>
      <w:r>
        <w:t>日時：</w:t>
      </w:r>
      <w:r>
        <w:t xml:space="preserve"> 2019-09-06 12:58 URL</w:t>
      </w:r>
      <w:r>
        <w:t>：</w:t>
      </w:r>
      <w:r>
        <w:t xml:space="preserve"> https://twitter.com/kk_hirono/status/1169822171520061440</w:t>
      </w:r>
    </w:p>
    <w:p w:rsidR="00EF0C79" w:rsidRDefault="00EF0C79" w:rsidP="00EF0C79">
      <w:pPr>
        <w:pStyle w:val="a8"/>
        <w:ind w:left="880"/>
      </w:pPr>
      <w:r>
        <w:t xml:space="preserve">&gt; </w:t>
      </w:r>
      <w:r>
        <w:t>弁護士　除去装置</w:t>
      </w:r>
      <w:r>
        <w:t xml:space="preserve"> - Google </w:t>
      </w:r>
      <w:r>
        <w:t>検索</w:t>
      </w:r>
      <w:r>
        <w:t xml:space="preserve"> https://t.co/CXzRrm2bI8</w:t>
      </w:r>
    </w:p>
    <w:p w:rsidR="00EF0C79" w:rsidRDefault="00EF0C79" w:rsidP="00EF0C79">
      <w:pPr>
        <w:pStyle w:val="a8"/>
        <w:ind w:left="880"/>
      </w:pPr>
    </w:p>
    <w:p w:rsidR="00EF0C79" w:rsidRDefault="00EF0C79" w:rsidP="00EF0C79">
      <w:pPr>
        <w:pStyle w:val="a8"/>
        <w:ind w:left="880"/>
      </w:pPr>
      <w:r>
        <w:t xml:space="preserve">TW </w:t>
      </w:r>
      <w:proofErr w:type="spellStart"/>
      <w:r>
        <w:t>kk_hirono</w:t>
      </w:r>
      <w:proofErr w:type="spellEnd"/>
      <w:r>
        <w:t>（告発＼市場急配センター殺人未遂事件＼金沢地方検察庁・石川県警察御中）</w:t>
      </w:r>
      <w:r>
        <w:t xml:space="preserve"> </w:t>
      </w:r>
      <w:r>
        <w:t>日時：</w:t>
      </w:r>
      <w:r>
        <w:t xml:space="preserve"> 2019-09-06 12:59 URL</w:t>
      </w:r>
      <w:r>
        <w:t>：</w:t>
      </w:r>
      <w:r>
        <w:t xml:space="preserve"> https://twitter.com/kk_hirono/status/1169822468900454401</w:t>
      </w:r>
    </w:p>
    <w:p w:rsidR="00EF0C79" w:rsidRDefault="00EF0C79" w:rsidP="00EF0C79">
      <w:pPr>
        <w:pStyle w:val="a8"/>
        <w:ind w:left="880"/>
      </w:pPr>
      <w:r>
        <w:t xml:space="preserve">&gt; </w:t>
      </w:r>
      <w:r>
        <w:t>奉納＼危険生物・弁護士脳汚染除去装置＼金沢地方検察庁御中</w:t>
      </w:r>
      <w:r>
        <w:t xml:space="preserve">: </w:t>
      </w:r>
      <w:r>
        <w:t>総本山の検索結果</w:t>
      </w:r>
      <w:r>
        <w:t xml:space="preserve"> https://t.co/xnvO9e7Z8j</w:t>
      </w:r>
    </w:p>
    <w:p w:rsidR="00EF0C79" w:rsidRDefault="00EF0C79" w:rsidP="00EF0C79">
      <w:pPr>
        <w:pStyle w:val="a8"/>
        <w:ind w:left="880"/>
      </w:pPr>
    </w:p>
    <w:p w:rsidR="00EF0C79" w:rsidRDefault="00EF0C79" w:rsidP="00EF0C79">
      <w:pPr>
        <w:pStyle w:val="a8"/>
        <w:ind w:left="880"/>
      </w:pPr>
      <w:r>
        <w:t xml:space="preserve">TW </w:t>
      </w:r>
      <w:proofErr w:type="spellStart"/>
      <w:r>
        <w:t>kk_hirono</w:t>
      </w:r>
      <w:proofErr w:type="spellEnd"/>
      <w:r>
        <w:t>（告発＼市場急配センター殺人未遂事件＼金沢地方検察庁・石川県警察御中）</w:t>
      </w:r>
      <w:r>
        <w:t xml:space="preserve"> </w:t>
      </w:r>
      <w:r>
        <w:t>日時：</w:t>
      </w:r>
      <w:r>
        <w:t xml:space="preserve"> 2019-09-06 13:01 URL</w:t>
      </w:r>
      <w:r>
        <w:t>：</w:t>
      </w:r>
      <w:r>
        <w:t xml:space="preserve"> https://twitter.com/kk_hirono/status/1169822825021988864</w:t>
      </w:r>
    </w:p>
    <w:p w:rsidR="00EF0C79" w:rsidRDefault="00EF0C79" w:rsidP="00EF0C79">
      <w:pPr>
        <w:pStyle w:val="a8"/>
        <w:ind w:left="880"/>
      </w:pPr>
      <w:r>
        <w:t xml:space="preserve">&gt; </w:t>
      </w:r>
      <w:r>
        <w:t>弁護士</w:t>
      </w:r>
      <w:r>
        <w:t xml:space="preserve"> </w:t>
      </w:r>
      <w:r>
        <w:t>除去装置　総本山</w:t>
      </w:r>
      <w:r>
        <w:t xml:space="preserve"> - Google </w:t>
      </w:r>
      <w:r>
        <w:t>検索</w:t>
      </w:r>
      <w:r>
        <w:t xml:space="preserve"> https://t.co/G0LYuP9HWD</w:t>
      </w:r>
    </w:p>
    <w:p w:rsidR="00EF0C79" w:rsidRDefault="00EF0C79" w:rsidP="00EF0C79">
      <w:pPr>
        <w:pStyle w:val="a8"/>
        <w:ind w:left="880"/>
      </w:pPr>
    </w:p>
    <w:p w:rsidR="00EF0C79" w:rsidRDefault="00EF0C79" w:rsidP="00EF0C79">
      <w:pPr>
        <w:pStyle w:val="a8"/>
        <w:ind w:left="880"/>
      </w:pPr>
      <w:r>
        <w:t xml:space="preserve">TW </w:t>
      </w:r>
      <w:proofErr w:type="spellStart"/>
      <w:r>
        <w:t>kk_hirono</w:t>
      </w:r>
      <w:proofErr w:type="spellEnd"/>
      <w:r>
        <w:t>（告発＼市場急配センター殺人未遂事件＼金沢地方検察庁・石川県警察御中）</w:t>
      </w:r>
      <w:r>
        <w:t xml:space="preserve"> </w:t>
      </w:r>
      <w:r>
        <w:t>日時：</w:t>
      </w:r>
      <w:r>
        <w:t xml:space="preserve"> 2019-09-06 13:01 URL</w:t>
      </w:r>
      <w:r>
        <w:t>：</w:t>
      </w:r>
      <w:r>
        <w:t xml:space="preserve"> https://twitter.com/kk_hirono/status/1169823018945695746</w:t>
      </w:r>
    </w:p>
    <w:p w:rsidR="00EF0C79" w:rsidRDefault="00EF0C79" w:rsidP="00EF0C79">
      <w:pPr>
        <w:pStyle w:val="a8"/>
        <w:ind w:left="880"/>
      </w:pPr>
      <w:r>
        <w:t xml:space="preserve">&gt; </w:t>
      </w:r>
      <w:r>
        <w:t>奉納＼危険生物・弁護士脳汚染除去装置＼金沢地方検察庁御中</w:t>
      </w:r>
      <w:r>
        <w:t>: REGEXP</w:t>
      </w:r>
      <w:r>
        <w:t>：</w:t>
      </w:r>
      <w:r>
        <w:t>”</w:t>
      </w:r>
      <w:r>
        <w:t>総本山</w:t>
      </w:r>
      <w:r>
        <w:t>”</w:t>
      </w:r>
      <w:r>
        <w:t>／データベース登録済みツイート：</w:t>
      </w:r>
      <w:r>
        <w:t>2018</w:t>
      </w:r>
      <w:r>
        <w:t>年</w:t>
      </w:r>
      <w:r>
        <w:t>01</w:t>
      </w:r>
      <w:r>
        <w:t>月</w:t>
      </w:r>
      <w:r>
        <w:t>24</w:t>
      </w:r>
      <w:r>
        <w:t>日</w:t>
      </w:r>
      <w:r>
        <w:t>21</w:t>
      </w:r>
      <w:r>
        <w:t>時</w:t>
      </w:r>
      <w:r>
        <w:t>07</w:t>
      </w:r>
      <w:r>
        <w:t>分の記録：ユーザ・投稿：</w:t>
      </w:r>
      <w:r>
        <w:t>180</w:t>
      </w:r>
      <w:r>
        <w:t>／</w:t>
      </w:r>
      <w:r>
        <w:t>927</w:t>
      </w:r>
      <w:r>
        <w:t>件</w:t>
      </w:r>
      <w:r>
        <w:t xml:space="preserve"> https://t.co/XvbmXObSk9</w:t>
      </w:r>
    </w:p>
    <w:p w:rsidR="00EF0C79" w:rsidRDefault="00EF0C79" w:rsidP="00EF0C79"/>
    <w:p w:rsidR="00EF0C79" w:rsidRDefault="00EF0C79" w:rsidP="00EF0C79">
      <w:r>
        <w:rPr>
          <w:rFonts w:hint="eastAsia"/>
        </w:rPr>
        <w:t xml:space="preserve">　</w:t>
      </w:r>
      <w:r>
        <w:rPr>
          <w:rFonts w:hint="eastAsia"/>
        </w:rPr>
        <w:t>Blogger</w:t>
      </w:r>
      <w:r>
        <w:rPr>
          <w:rFonts w:hint="eastAsia"/>
        </w:rPr>
        <w:t>のブログで日本語の検索がうまくいったので驚いたのですが、そのまま該当した記事を表示しているようですが、まとめ記事は長いものがほとんどなので、これでは検索として事実上使い物になりません。</w:t>
      </w:r>
    </w:p>
    <w:p w:rsidR="00EF0C79" w:rsidRDefault="00EF0C79" w:rsidP="00EF0C79"/>
    <w:p w:rsidR="00EF0C79" w:rsidRDefault="00EF0C79" w:rsidP="00EF0C79">
      <w:pPr>
        <w:pStyle w:val="aa"/>
        <w:ind w:left="880"/>
      </w:pPr>
      <w:r>
        <w:t>```</w:t>
      </w:r>
    </w:p>
    <w:p w:rsidR="00EF0C79" w:rsidRDefault="00EF0C79" w:rsidP="00EF0C79">
      <w:pPr>
        <w:pStyle w:val="aa"/>
        <w:ind w:left="880"/>
      </w:pPr>
      <w:r>
        <w:rPr>
          <w:rFonts w:ascii="Segoe UI Emoji" w:hAnsi="Segoe UI Emoji" w:cs="Segoe UI Emoji"/>
        </w:rPr>
        <w:t>▶</w:t>
      </w:r>
      <w:r>
        <w:t>（</w:t>
      </w:r>
      <w:r>
        <w:t>001</w:t>
      </w:r>
      <w:r>
        <w:t>／</w:t>
      </w:r>
      <w:r>
        <w:t>927</w:t>
      </w:r>
      <w:r>
        <w:t>）</w:t>
      </w:r>
      <w:r>
        <w:t xml:space="preserve"> TW at1117</w:t>
      </w:r>
      <w:r>
        <w:t>（</w:t>
      </w:r>
      <w:r>
        <w:t xml:space="preserve">Aki </w:t>
      </w:r>
      <w:proofErr w:type="spellStart"/>
      <w:r>
        <w:t>Tsurumaki</w:t>
      </w:r>
      <w:proofErr w:type="spellEnd"/>
      <w:r>
        <w:t>）</w:t>
      </w:r>
      <w:r>
        <w:t xml:space="preserve"> </w:t>
      </w:r>
      <w:r>
        <w:t>日時：</w:t>
      </w:r>
      <w:r>
        <w:t xml:space="preserve"> 2009-09-04 09</w:t>
      </w:r>
      <w:r>
        <w:t>：</w:t>
      </w:r>
      <w:r>
        <w:t>04</w:t>
      </w:r>
      <w:r>
        <w:t>：</w:t>
      </w:r>
      <w:r>
        <w:t>00 +0900 URL</w:t>
      </w:r>
      <w:r>
        <w:t>：</w:t>
      </w:r>
      <w:r>
        <w:t xml:space="preserve"> https</w:t>
      </w:r>
      <w:r>
        <w:t>：</w:t>
      </w:r>
      <w:r>
        <w:t>//twitter.com/at1117/status/3745364670</w:t>
      </w:r>
    </w:p>
    <w:p w:rsidR="00EF0C79" w:rsidRDefault="00EF0C79" w:rsidP="00EF0C79">
      <w:pPr>
        <w:pStyle w:val="aa"/>
        <w:ind w:left="880"/>
      </w:pPr>
      <w:r>
        <w:t xml:space="preserve">&gt; </w:t>
      </w:r>
      <w:r>
        <w:t>それにしても</w:t>
      </w:r>
      <w:r>
        <w:t>140</w:t>
      </w:r>
      <w:r>
        <w:t>字では無理だなあ。とにかく「あらゆる個人情報が自己情報コントロール権の対象であり、現行の個人情報保護法はそれを具現化したものであり、現行法で不十分ならばその方向に改正をすべきだ」という総本山の見解には全く賛同できない。</w:t>
      </w:r>
    </w:p>
    <w:p w:rsidR="00EF0C79" w:rsidRDefault="00EF0C79" w:rsidP="00EF0C79">
      <w:pPr>
        <w:pStyle w:val="aa"/>
        <w:ind w:left="880"/>
      </w:pPr>
    </w:p>
    <w:p w:rsidR="00EF0C79" w:rsidRDefault="00EF0C79" w:rsidP="00EF0C79">
      <w:pPr>
        <w:pStyle w:val="aa"/>
        <w:ind w:left="880"/>
      </w:pPr>
      <w:r>
        <w:rPr>
          <w:rFonts w:hint="eastAsia"/>
        </w:rPr>
        <w:t>［</w:t>
      </w:r>
      <w:r>
        <w:t>source</w:t>
      </w:r>
      <w:r>
        <w:t>：］奉納＼危険生物・弁護士脳汚染除去装置＼金沢地方検察庁御中：</w:t>
      </w:r>
      <w:r>
        <w:t xml:space="preserve"> REGEXP</w:t>
      </w:r>
      <w:r>
        <w:t>：</w:t>
      </w:r>
      <w:r>
        <w:t>”</w:t>
      </w:r>
      <w:r>
        <w:t>総本山</w:t>
      </w:r>
      <w:r>
        <w:t>”</w:t>
      </w:r>
      <w:r>
        <w:t>／データベース登録済みツイート：</w:t>
      </w:r>
      <w:r>
        <w:t>2018</w:t>
      </w:r>
      <w:r>
        <w:t>年</w:t>
      </w:r>
      <w:r>
        <w:t>01</w:t>
      </w:r>
      <w:r>
        <w:t>月</w:t>
      </w:r>
      <w:r>
        <w:t>24</w:t>
      </w:r>
      <w:r>
        <w:t>日</w:t>
      </w:r>
      <w:r>
        <w:t>21</w:t>
      </w:r>
      <w:r>
        <w:t>時</w:t>
      </w:r>
      <w:r>
        <w:t>07</w:t>
      </w:r>
      <w:r>
        <w:t>分の記録：ユーザ・投稿：</w:t>
      </w:r>
      <w:r>
        <w:t>180</w:t>
      </w:r>
      <w:r>
        <w:t>／</w:t>
      </w:r>
      <w:r>
        <w:t>927</w:t>
      </w:r>
      <w:r>
        <w:t>件</w:t>
      </w:r>
      <w:r>
        <w:t xml:space="preserve"> http://hirono2014sk.blogspot.com/2018/01/regexp201801242107180927.html</w:t>
      </w:r>
    </w:p>
    <w:p w:rsidR="00EF0C79" w:rsidRDefault="00EF0C79" w:rsidP="00EF0C79">
      <w:pPr>
        <w:pStyle w:val="aa"/>
        <w:ind w:left="880"/>
      </w:pPr>
      <w:r>
        <w:t>```</w:t>
      </w:r>
    </w:p>
    <w:p w:rsidR="00EF0C79" w:rsidRDefault="00EF0C79" w:rsidP="00EF0C79">
      <w:pPr>
        <w:pStyle w:val="aa"/>
        <w:ind w:left="880"/>
      </w:pPr>
    </w:p>
    <w:p w:rsidR="00EF0C79" w:rsidRDefault="00EF0C79" w:rsidP="00EF0C79">
      <w:pPr>
        <w:pStyle w:val="aa"/>
        <w:ind w:left="880"/>
      </w:pPr>
    </w:p>
    <w:p w:rsidR="00EF0C79" w:rsidRDefault="00EF0C79" w:rsidP="00EF0C79">
      <w:r>
        <w:rPr>
          <w:rFonts w:hint="eastAsia"/>
        </w:rPr>
        <w:t xml:space="preserve">　上記に引用した</w:t>
      </w:r>
      <w:r>
        <w:rPr>
          <w:rFonts w:hint="eastAsia"/>
        </w:rPr>
        <w:t>2009</w:t>
      </w:r>
      <w:r>
        <w:rPr>
          <w:rFonts w:hint="eastAsia"/>
        </w:rPr>
        <w:t>年</w:t>
      </w:r>
      <w:r>
        <w:rPr>
          <w:rFonts w:hint="eastAsia"/>
        </w:rPr>
        <w:t>9</w:t>
      </w:r>
      <w:r>
        <w:rPr>
          <w:rFonts w:hint="eastAsia"/>
        </w:rPr>
        <w:t>月</w:t>
      </w:r>
      <w:r>
        <w:rPr>
          <w:rFonts w:hint="eastAsia"/>
        </w:rPr>
        <w:t>4</w:t>
      </w:r>
      <w:r>
        <w:rPr>
          <w:rFonts w:hint="eastAsia"/>
        </w:rPr>
        <w:t>日のツイートがデータベースに記録したツイートで「総本山」をキーワードに含む最初のものとなっていました。</w:t>
      </w:r>
    </w:p>
    <w:p w:rsidR="00EF0C79" w:rsidRDefault="00EF0C79" w:rsidP="00EF0C79"/>
    <w:p w:rsidR="00EF0C79" w:rsidRDefault="00EF0C79" w:rsidP="00EF0C79">
      <w:r>
        <w:rPr>
          <w:rFonts w:hint="eastAsia"/>
        </w:rPr>
        <w:t xml:space="preserve">　余り見かけないアイコンで、アイコンが変更されたアカウントとも思ったのですが、</w:t>
      </w:r>
      <w:r>
        <w:rPr>
          <w:rFonts w:hint="eastAsia"/>
        </w:rPr>
        <w:t>Twitter</w:t>
      </w:r>
      <w:r>
        <w:rPr>
          <w:rFonts w:hint="eastAsia"/>
        </w:rPr>
        <w:t>のアカウントを開いてプロフィールに見覚えがありました。似たようなアイコンで道路標識に「だまれ」などとしたものもありました。たまに見かけるものです。</w:t>
      </w:r>
    </w:p>
    <w:p w:rsidR="00EF0C79" w:rsidRDefault="00EF0C79" w:rsidP="00EF0C79"/>
    <w:p w:rsidR="00EF0C79" w:rsidRDefault="00EF0C79" w:rsidP="00EF0C79">
      <w:pPr>
        <w:pStyle w:val="aa"/>
        <w:ind w:left="880"/>
      </w:pPr>
      <w:r>
        <w:t>```</w:t>
      </w:r>
    </w:p>
    <w:p w:rsidR="00EF0C79" w:rsidRDefault="00EF0C79" w:rsidP="00EF0C79">
      <w:pPr>
        <w:pStyle w:val="aa"/>
        <w:ind w:left="880"/>
      </w:pPr>
      <w:r>
        <w:t xml:space="preserve">Aki </w:t>
      </w:r>
      <w:proofErr w:type="spellStart"/>
      <w:r>
        <w:t>Tsurumaki</w:t>
      </w:r>
      <w:proofErr w:type="spellEnd"/>
    </w:p>
    <w:p w:rsidR="00EF0C79" w:rsidRDefault="00EF0C79" w:rsidP="00EF0C79">
      <w:pPr>
        <w:pStyle w:val="aa"/>
        <w:ind w:left="880"/>
      </w:pPr>
      <w:r>
        <w:t>@at1117</w:t>
      </w:r>
    </w:p>
    <w:p w:rsidR="00EF0C79" w:rsidRDefault="00EF0C79" w:rsidP="00EF0C79">
      <w:pPr>
        <w:pStyle w:val="aa"/>
        <w:ind w:left="880"/>
      </w:pPr>
      <w:r>
        <w:t>1968</w:t>
      </w:r>
      <w:r>
        <w:t>年生まれの弁護士（東京弁護士会所属。</w:t>
      </w:r>
      <w:r>
        <w:t>1997</w:t>
      </w:r>
      <w:r>
        <w:t>年登録）。</w:t>
      </w:r>
      <w:r>
        <w:t>twitter</w:t>
      </w:r>
      <w:r>
        <w:t>でのご相談は承ることができません。あしからずご了承ください。</w:t>
      </w:r>
    </w:p>
    <w:p w:rsidR="00EF0C79" w:rsidRDefault="00EF0C79" w:rsidP="00EF0C79">
      <w:pPr>
        <w:pStyle w:val="aa"/>
        <w:ind w:left="880"/>
      </w:pPr>
    </w:p>
    <w:p w:rsidR="00EF0C79" w:rsidRDefault="00EF0C79" w:rsidP="00EF0C79">
      <w:pPr>
        <w:pStyle w:val="aa"/>
        <w:ind w:left="880"/>
      </w:pPr>
      <w:proofErr w:type="spellStart"/>
      <w:r>
        <w:t>Tokyo,JAPAN</w:t>
      </w:r>
      <w:proofErr w:type="spellEnd"/>
    </w:p>
    <w:p w:rsidR="00EF0C79" w:rsidRDefault="00EF0C79" w:rsidP="00EF0C79">
      <w:pPr>
        <w:pStyle w:val="aa"/>
        <w:ind w:left="880"/>
      </w:pPr>
      <w:r>
        <w:t>2009</w:t>
      </w:r>
      <w:r>
        <w:t>年</w:t>
      </w:r>
      <w:r>
        <w:t>5</w:t>
      </w:r>
      <w:r>
        <w:t>月に登録</w:t>
      </w:r>
    </w:p>
    <w:p w:rsidR="00EF0C79" w:rsidRDefault="00EF0C79" w:rsidP="00EF0C79">
      <w:pPr>
        <w:pStyle w:val="aa"/>
        <w:ind w:left="880"/>
      </w:pPr>
    </w:p>
    <w:p w:rsidR="00EF0C79" w:rsidRDefault="00EF0C79" w:rsidP="00EF0C79">
      <w:pPr>
        <w:pStyle w:val="aa"/>
        <w:ind w:left="880"/>
      </w:pPr>
      <w:r>
        <w:rPr>
          <w:rFonts w:hint="eastAsia"/>
        </w:rPr>
        <w:t>［</w:t>
      </w:r>
      <w:r>
        <w:t>source</w:t>
      </w:r>
      <w:r>
        <w:t>：］</w:t>
      </w:r>
      <w:r>
        <w:t xml:space="preserve">Aki </w:t>
      </w:r>
      <w:proofErr w:type="spellStart"/>
      <w:r>
        <w:t>Tsurumaki</w:t>
      </w:r>
      <w:proofErr w:type="spellEnd"/>
      <w:r>
        <w:t>(@at1117)</w:t>
      </w:r>
      <w:r>
        <w:t>さん</w:t>
      </w:r>
      <w:r>
        <w:t xml:space="preserve"> | Twitter https://twitter.com/at1117</w:t>
      </w:r>
    </w:p>
    <w:p w:rsidR="00EF0C79" w:rsidRDefault="00EF0C79" w:rsidP="00EF0C79">
      <w:pPr>
        <w:pStyle w:val="aa"/>
        <w:ind w:left="880"/>
      </w:pPr>
      <w:r>
        <w:t>```</w:t>
      </w:r>
    </w:p>
    <w:p w:rsidR="00EF0C79" w:rsidRDefault="00EF0C79" w:rsidP="00EF0C79"/>
    <w:p w:rsidR="00EF0C79" w:rsidRDefault="00EF0C79" w:rsidP="00EF0C79">
      <w:r>
        <w:rPr>
          <w:rFonts w:hint="eastAsia"/>
        </w:rPr>
        <w:t xml:space="preserve">　上記に</w:t>
      </w:r>
      <w:r>
        <w:rPr>
          <w:rFonts w:hint="eastAsia"/>
        </w:rPr>
        <w:t>Twitter</w:t>
      </w:r>
      <w:r>
        <w:rPr>
          <w:rFonts w:hint="eastAsia"/>
        </w:rPr>
        <w:t>のプロフィールを引用しました。よく見るとプロフィールの名前が</w:t>
      </w:r>
      <w:r>
        <w:t xml:space="preserve">Aki </w:t>
      </w:r>
      <w:proofErr w:type="spellStart"/>
      <w:r>
        <w:t>Tsurumaki</w:t>
      </w:r>
      <w:proofErr w:type="spellEnd"/>
      <w:r>
        <w:rPr>
          <w:rFonts w:hint="eastAsia"/>
        </w:rPr>
        <w:t>となっていて、実名のローマ字表記のようです。アキと読めるので女性弁護士の可能性が高そうです。</w:t>
      </w:r>
    </w:p>
    <w:p w:rsidR="00EF0C79" w:rsidRPr="00F27C43" w:rsidRDefault="00EF0C79" w:rsidP="00EF0C79"/>
    <w:p w:rsidR="00EF0C79" w:rsidRDefault="00EF0C79" w:rsidP="00EF0C79">
      <w:pPr>
        <w:pStyle w:val="a8"/>
        <w:ind w:left="880"/>
      </w:pPr>
      <w:r>
        <w:t xml:space="preserve">RT </w:t>
      </w:r>
      <w:proofErr w:type="spellStart"/>
      <w:r>
        <w:t>kk_hirono</w:t>
      </w:r>
      <w:proofErr w:type="spellEnd"/>
      <w:r>
        <w:t>（告発＼市場急配センター殺人未遂事件＼金沢地方検察庁・石川県警察御中）｜</w:t>
      </w:r>
      <w:r>
        <w:t>at1117</w:t>
      </w:r>
      <w:r>
        <w:t>（</w:t>
      </w:r>
      <w:r>
        <w:t xml:space="preserve">Aki </w:t>
      </w:r>
      <w:proofErr w:type="spellStart"/>
      <w:r>
        <w:t>Tsurumaki</w:t>
      </w:r>
      <w:proofErr w:type="spellEnd"/>
      <w:r>
        <w:t>）</w:t>
      </w:r>
      <w:r>
        <w:t xml:space="preserve"> </w:t>
      </w:r>
      <w:r>
        <w:t>日時：</w:t>
      </w:r>
      <w:r>
        <w:t>2019-09-06 13:32</w:t>
      </w:r>
      <w:r>
        <w:t>／</w:t>
      </w:r>
      <w:r>
        <w:t>2019-07-29 23:40 URL</w:t>
      </w:r>
      <w:r>
        <w:t>：</w:t>
      </w:r>
      <w:r>
        <w:t xml:space="preserve"> https://twitter.com/kk_hirono/status/1169830826432851969 https://twitter.com/at1117/status/1155850615018250243</w:t>
      </w:r>
    </w:p>
    <w:p w:rsidR="00EF0C79" w:rsidRDefault="00EF0C79" w:rsidP="00EF0C79">
      <w:pPr>
        <w:pStyle w:val="a8"/>
        <w:ind w:left="880"/>
      </w:pPr>
      <w:r>
        <w:t xml:space="preserve">&gt; </w:t>
      </w:r>
      <w:r>
        <w:t>乗る上</w:t>
      </w:r>
      <w:r>
        <w:t>w https://t.co/4peOpu1fcs</w:t>
      </w:r>
    </w:p>
    <w:p w:rsidR="00EF0C79" w:rsidRDefault="00EF0C79" w:rsidP="00EF0C79"/>
    <w:p w:rsidR="00EF0C79" w:rsidRDefault="00EF0C79" w:rsidP="00EF0C79">
      <w:r>
        <w:rPr>
          <w:rFonts w:hint="eastAsia"/>
        </w:rPr>
        <w:t xml:space="preserve">　挨拶代わりに、最新のツイートを</w:t>
      </w:r>
      <w:r>
        <w:rPr>
          <w:rFonts w:hint="eastAsia"/>
        </w:rPr>
        <w:t>1</w:t>
      </w:r>
      <w:r>
        <w:rPr>
          <w:rFonts w:hint="eastAsia"/>
        </w:rPr>
        <w:t>つリツイートしましたが、</w:t>
      </w:r>
      <w:r>
        <w:rPr>
          <w:rFonts w:hint="eastAsia"/>
        </w:rPr>
        <w:t>7</w:t>
      </w:r>
      <w:r>
        <w:rPr>
          <w:rFonts w:hint="eastAsia"/>
        </w:rPr>
        <w:t>月</w:t>
      </w:r>
      <w:r>
        <w:rPr>
          <w:rFonts w:hint="eastAsia"/>
        </w:rPr>
        <w:t>29</w:t>
      </w:r>
      <w:r>
        <w:rPr>
          <w:rFonts w:hint="eastAsia"/>
        </w:rPr>
        <w:t>日の投稿となっています。「ツイートと返信」で見ても同じでした。ざっとタイムラインをみても更新の頻度がかなり少ないようです。道理で見かけることが少ないと納得しました。</w:t>
      </w:r>
    </w:p>
    <w:p w:rsidR="00EF0C79" w:rsidRDefault="00EF0C79" w:rsidP="00EF0C79"/>
    <w:p w:rsidR="00EF0C79" w:rsidRDefault="00EF0C79" w:rsidP="00EF0C79">
      <w:r>
        <w:rPr>
          <w:rFonts w:hint="eastAsia"/>
        </w:rPr>
        <w:t xml:space="preserve">　この文章はアウトラインで</w:t>
      </w:r>
      <w:r>
        <w:rPr>
          <w:rFonts w:hint="eastAsia"/>
        </w:rPr>
        <w:t>4</w:t>
      </w:r>
      <w:r>
        <w:rPr>
          <w:rFonts w:hint="eastAsia"/>
        </w:rPr>
        <w:t>階層の</w:t>
      </w:r>
      <w:r>
        <w:rPr>
          <w:rFonts w:hint="eastAsia"/>
        </w:rPr>
        <w:t>4</w:t>
      </w:r>
      <w:r>
        <w:rPr>
          <w:rFonts w:hint="eastAsia"/>
        </w:rPr>
        <w:t>階層目として記述をしていますが、上位の階層というのはまだ作成していません。長文になりつつあるのでこの辺りでいったん切り上げたいと思います。</w:t>
      </w:r>
    </w:p>
    <w:p w:rsidR="00EF0C79" w:rsidRDefault="00EF0C79" w:rsidP="00EF0C79"/>
    <w:p w:rsidR="00EF0C79" w:rsidRDefault="00EF0C79" w:rsidP="00EF0C79">
      <w:r>
        <w:rPr>
          <w:rFonts w:ascii="ＭＳ ゴシック" w:eastAsia="ＭＳ ゴシック" w:hAnsi="ＭＳ ゴシック" w:cs="ＭＳ ゴシック" w:hint="eastAsia"/>
        </w:rPr>
        <w:t>≪≪≪</w:t>
      </w:r>
      <w:r>
        <w:t xml:space="preserve"> 2019/09/06 13:38:57 </w:t>
      </w:r>
      <w:r>
        <w:rPr>
          <w:rFonts w:ascii="ＭＳ ゴシック" w:eastAsia="ＭＳ ゴシック" w:hAnsi="ＭＳ ゴシック" w:cs="ＭＳ ゴシック" w:hint="eastAsia"/>
        </w:rPr>
        <w:t>≪≪≪</w:t>
      </w:r>
    </w:p>
    <w:p w:rsidR="00EF0C79" w:rsidRDefault="00EF0C79" w:rsidP="00EF0C79"/>
    <w:p w:rsidR="00EF0C79" w:rsidRPr="00992FF5" w:rsidRDefault="00EF0C79" w:rsidP="00EF0C79">
      <w:pPr>
        <w:rPr>
          <w:rFonts w:hint="eastAsia"/>
        </w:rPr>
      </w:pPr>
      <w:bookmarkStart w:id="1" w:name="総持寺"/>
      <w:bookmarkEnd w:id="1"/>
    </w:p>
    <w:p w:rsidR="004D1934" w:rsidRDefault="004D1934"/>
    <w:sectPr w:rsidR="004D1934">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Takaoゴシック">
    <w:panose1 w:val="020B0509000000000000"/>
    <w:charset w:val="80"/>
    <w:family w:val="modern"/>
    <w:pitch w:val="fixed"/>
    <w:sig w:usb0="E00002FF" w:usb1="2AC7EDFA" w:usb2="00000012" w:usb3="00000000" w:csb0="0002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dirty"/>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EF0C79"/>
    <w:rsid w:val="004D1934"/>
    <w:rsid w:val="007E5ECC"/>
    <w:rsid w:val="00A27B0D"/>
    <w:rsid w:val="00CB08F5"/>
    <w:rsid w:val="00EF0C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D97D8B1D-6F41-4261-92C1-BF7106D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1"/>
    <w:qFormat/>
  </w:style>
  <w:style w:type="paragraph" w:styleId="1">
    <w:name w:val="heading 1"/>
    <w:basedOn w:val="a"/>
    <w:next w:val="a"/>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2">
    <w:name w:val="heading 2"/>
    <w:basedOn w:val="a"/>
    <w:next w:val="a"/>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3">
    <w:name w:val="heading 3"/>
    <w:basedOn w:val="a"/>
    <w:next w:val="a"/>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4">
    <w:name w:val="heading 4"/>
    <w:basedOn w:val="a"/>
    <w:next w:val="a"/>
    <w:link w:val="40"/>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5">
    <w:name w:val="heading 5"/>
    <w:basedOn w:val="a"/>
    <w:next w:val="a"/>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6">
    <w:name w:val="heading 6"/>
    <w:basedOn w:val="a"/>
    <w:next w:val="a"/>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a"/>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a"/>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a3">
    <w:name w:val="Placeholder Text"/>
    <w:basedOn w:val="a0"/>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a4">
    <w:name w:val="List Paragraph"/>
    <w:basedOn w:val="a"/>
    <w:uiPriority w:val="34"/>
    <w:semiHidden/>
    <w:qFormat/>
    <w:rsid w:val="0059004B"/>
    <w:pPr>
      <w:ind w:left="720"/>
      <w:contextualSpacing/>
    </w:pPr>
  </w:style>
  <w:style w:type="paragraph" w:customStyle="1" w:styleId="PadderBetweenTitleandProperties">
    <w:name w:val="Padder Between Title and Properties"/>
    <w:basedOn w:val="a"/>
    <w:semiHidden/>
    <w:pPr>
      <w:spacing w:after="20"/>
    </w:pPr>
    <w:rPr>
      <w:sz w:val="2"/>
      <w:szCs w:val="2"/>
    </w:rPr>
  </w:style>
  <w:style w:type="paragraph" w:customStyle="1" w:styleId="PadderBetweenControlandBody">
    <w:name w:val="Padder Between Control and Body"/>
    <w:basedOn w:val="a"/>
    <w:next w:val="a"/>
    <w:semiHidden/>
    <w:pPr>
      <w:spacing w:after="120"/>
    </w:pPr>
    <w:rPr>
      <w:sz w:val="2"/>
      <w:szCs w:val="2"/>
    </w:rPr>
  </w:style>
  <w:style w:type="character" w:styleId="a5">
    <w:name w:val="Emphasis"/>
    <w:basedOn w:val="a0"/>
    <w:uiPriority w:val="22"/>
    <w:qFormat/>
    <w:rPr>
      <w:i/>
      <w:iCs/>
    </w:rPr>
  </w:style>
  <w:style w:type="character" w:styleId="a6">
    <w:name w:val="Strong"/>
    <w:basedOn w:val="a0"/>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a7">
    <w:name w:val="Quote"/>
    <w:basedOn w:val="a"/>
    <w:next w:val="a"/>
    <w:uiPriority w:val="1"/>
    <w:qFormat/>
    <w:pPr>
      <w:ind w:left="720" w:right="720"/>
    </w:pPr>
    <w:rPr>
      <w:color w:val="000000" w:themeColor="text1"/>
    </w:rPr>
  </w:style>
  <w:style w:type="paragraph" w:styleId="Web">
    <w:name w:val="Normal (Web)"/>
    <w:basedOn w:val="a"/>
    <w:uiPriority w:val="1"/>
    <w:rsid w:val="001A4199"/>
  </w:style>
  <w:style w:type="paragraph" w:customStyle="1" w:styleId="a8">
    <w:name w:val="ツイートの引用"/>
    <w:basedOn w:val="1"/>
    <w:qFormat/>
    <w:rsid w:val="00CB08F5"/>
    <w:pPr>
      <w:snapToGrid w:val="0"/>
      <w:spacing w:line="200" w:lineRule="exact"/>
      <w:ind w:leftChars="400" w:left="400"/>
    </w:pPr>
    <w:rPr>
      <w:rFonts w:eastAsia="Takaoゴシック"/>
      <w:sz w:val="20"/>
    </w:rPr>
  </w:style>
  <w:style w:type="character" w:customStyle="1" w:styleId="40">
    <w:name w:val="見出し 4 (文字)"/>
    <w:basedOn w:val="a0"/>
    <w:link w:val="4"/>
    <w:uiPriority w:val="9"/>
    <w:rsid w:val="00EF0C79"/>
    <w:rPr>
      <w:rFonts w:asciiTheme="majorHAnsi" w:eastAsiaTheme="majorEastAsia" w:hAnsiTheme="majorHAnsi" w:cstheme="majorBidi"/>
      <w:color w:val="323E4F" w:themeColor="text2" w:themeShade="BF"/>
      <w:szCs w:val="28"/>
    </w:rPr>
  </w:style>
  <w:style w:type="paragraph" w:customStyle="1" w:styleId="a9">
    <w:name w:val="時刻挿入"/>
    <w:basedOn w:val="a"/>
    <w:qFormat/>
    <w:rsid w:val="00EF0C79"/>
    <w:pPr>
      <w:widowControl w:val="0"/>
      <w:spacing w:after="0"/>
      <w:jc w:val="both"/>
    </w:pPr>
    <w:rPr>
      <w:color w:val="70AD47" w:themeColor="accent6"/>
      <w:kern w:val="2"/>
      <w:sz w:val="20"/>
      <w:szCs w:val="22"/>
    </w:rPr>
  </w:style>
  <w:style w:type="paragraph" w:customStyle="1" w:styleId="aa">
    <w:name w:val="引用ｈ"/>
    <w:basedOn w:val="a"/>
    <w:qFormat/>
    <w:rsid w:val="00EF0C79"/>
    <w:pPr>
      <w:widowControl w:val="0"/>
      <w:snapToGrid w:val="0"/>
      <w:spacing w:after="0" w:line="220" w:lineRule="exact"/>
      <w:ind w:leftChars="400" w:left="400"/>
      <w:contextualSpacing/>
      <w:jc w:val="both"/>
    </w:pPr>
    <w:rPr>
      <w:rFonts w:eastAsia="Takaoゴシック"/>
      <w:color w:val="767171" w:themeColor="background2" w:themeShade="80"/>
      <w:kern w:val="2"/>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6\AppData\Roaming\Microsoft\Templates\&#12502;&#12525;&#12464;&#12398;&#25237;&#312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全般"/>
          <w:gallery w:val="placeholder"/>
        </w:category>
        <w:types>
          <w:type w:val="bbPlcHdr"/>
        </w:types>
        <w:behaviors>
          <w:behavior w:val="content"/>
        </w:behaviors>
        <w:guid w:val="{00D17163-4FD2-459B-B9ED-82E6D593D929}"/>
      </w:docPartPr>
      <w:docPartBody>
        <w:p w:rsidR="00000000" w:rsidRDefault="0027493E">
          <w:r w:rsidRPr="00DB36BF">
            <w:rPr>
              <w:rStyle w:val="a3"/>
              <w:rFonts w:hint="eastAsia"/>
            </w:rPr>
            <w:t>[ここに投稿タイトルを入力してください]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w:altName w:val="Arial"/>
    <w:panose1 w:val="020B0502040204020203"/>
    <w:charset w:val="00"/>
    <w:family w:val="swiss"/>
    <w:pitch w:val="variable"/>
    <w:sig w:usb0="E4002EFF" w:usb1="C000E47F" w:usb2="00000009" w:usb3="00000000" w:csb0="000001FF" w:csb1="00000000"/>
  </w:font>
  <w:font w:name="Takaoゴシック">
    <w:panose1 w:val="020B0509000000000000"/>
    <w:charset w:val="80"/>
    <w:family w:val="modern"/>
    <w:pitch w:val="fixed"/>
    <w:sig w:usb0="E00002FF" w:usb1="2AC7EDFA" w:usb2="00000012" w:usb3="00000000" w:csb0="00020001" w:csb1="00000000"/>
  </w:font>
  <w:font w:name="Segoe UI Emoji">
    <w:panose1 w:val="020B0502040204020203"/>
    <w:charset w:val="00"/>
    <w:family w:val="swiss"/>
    <w:pitch w:val="variable"/>
    <w:sig w:usb0="00000003" w:usb1="02000000" w:usb2="0000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3E"/>
    <w:rsid w:val="002749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49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大型トラックと衝突した京急脱線事故と弁護士鉄道</PostTitle>
  <PostDate>2019-09-06T05:01:18Z</PostDate>
  <PostID>31</PostID>
  <Category1/>
  <Category2/>
  <Category3/>
  <Category4/>
  <Category5/>
  <Category6/>
  <Category7/>
  <Category8/>
  <Category9/>
  <Category10/>
  <Account>6373f62b-c98e-411e-9f40-da147dcf7903</Account>
  <Enclosure/>
  <ProviderInfo>
    <PostURL/>
    <API/>
    <Categories/>
    <Trackbacks/>
    <Enclosures/>
    <BlogName/>
    <ImagePostAddress/>
  </ProviderInfo>
  <DefaultAccountEnsured/>
  <PublishedAccount>6373f62b-c98e-411e-9f40-da147dcf7903</PublishedAccount>
</BlogPostInfo>
</file>

<file path=customXml/itemProps1.xml><?xml version="1.0" encoding="utf-8"?>
<ds:datastoreItem xmlns:ds="http://schemas.openxmlformats.org/officeDocument/2006/customXml" ds:itemID="{2625194C-152B-43BF-BBD7-C409ED61698D}">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ブログの投稿.dotx</Template>
  <TotalTime>397</TotalTime>
  <Pages>1</Pages>
  <Words>971</Words>
  <Characters>5539</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hideki hirono</dc:creator>
  <cp:keywords/>
  <dc:description/>
  <cp:lastModifiedBy>廣野秀樹</cp:lastModifiedBy>
  <cp:revision>2</cp:revision>
  <dcterms:created xsi:type="dcterms:W3CDTF">2019-09-06T04:59:00Z</dcterms:created>
  <dcterms:modified xsi:type="dcterms:W3CDTF">2019-09-06T11:36:00Z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